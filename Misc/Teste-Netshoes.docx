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48837" w14:textId="77777777"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14:paraId="6FFA678B" w14:textId="77777777"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14:paraId="74632DDD" w14:textId="77777777"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 w14:paraId="2CC658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BE3668E" w14:textId="77777777"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12C5D03" wp14:editId="6DF8FFE6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DE22562" w14:textId="77777777"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14:paraId="67C10B99" w14:textId="77777777"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14:paraId="73E6D51B" w14:textId="77777777"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14:paraId="798A558E" w14:textId="77777777"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Correções de </w:t>
            </w:r>
            <w:proofErr w:type="spellStart"/>
            <w:r>
              <w:rPr>
                <w:lang w:val="pt-BR"/>
              </w:rPr>
              <w:t>BUG’s</w:t>
            </w:r>
            <w:proofErr w:type="spellEnd"/>
            <w:r>
              <w:rPr>
                <w:lang w:val="pt-BR"/>
              </w:rPr>
              <w:t>.</w:t>
            </w:r>
          </w:p>
          <w:p w14:paraId="4B012664" w14:textId="77777777"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14:paraId="062AA346" w14:textId="77777777"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14:paraId="504B3AF2" w14:textId="77777777"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14:paraId="71214601" w14:textId="77777777"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C52B42" w14:paraId="34C0DE77" w14:textId="77777777" w:rsidTr="00C10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878A61" w14:textId="77777777" w:rsidR="00FD1C7A" w:rsidRPr="004C0FFF" w:rsidRDefault="00FD1C7A" w:rsidP="00C102F3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47E0329" wp14:editId="714BDEE2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ED46202" w14:textId="77777777" w:rsidR="00FD1C7A" w:rsidRPr="004C0FFF" w:rsidRDefault="00FD1C7A" w:rsidP="00C102F3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14:paraId="662338E5" w14:textId="77777777" w:rsidR="003D0F83" w:rsidRDefault="00735CA6">
      <w:pPr>
        <w:pStyle w:val="ttulo2"/>
        <w:rPr>
          <w:lang w:val="pt-BR"/>
        </w:rPr>
      </w:pPr>
      <w:r w:rsidRPr="004572C2">
        <w:rPr>
          <w:highlight w:val="green"/>
          <w:lang w:val="pt-BR"/>
        </w:rPr>
        <w:t xml:space="preserve">1 </w:t>
      </w:r>
      <w:r w:rsidR="005176C2" w:rsidRPr="004572C2">
        <w:rPr>
          <w:highlight w:val="green"/>
          <w:lang w:val="pt-BR"/>
        </w:rPr>
        <w:t>– Exercício</w:t>
      </w:r>
      <w:r w:rsidR="00FD1C7A" w:rsidRPr="004572C2">
        <w:rPr>
          <w:highlight w:val="green"/>
          <w:lang w:val="pt-BR"/>
        </w:rPr>
        <w:t xml:space="preserve"> (Novo recurso)</w:t>
      </w:r>
    </w:p>
    <w:p w14:paraId="704A95D6" w14:textId="77777777"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14:paraId="78631B1D" w14:textId="77777777"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C52B42" w14:paraId="5ADDF39B" w14:textId="77777777" w:rsidTr="00C10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D1428CA" w14:textId="77777777" w:rsidR="003E550F" w:rsidRPr="004C0FFF" w:rsidRDefault="003E550F" w:rsidP="00C102F3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6B27DA4" wp14:editId="088AA1AC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96D8D98" w14:textId="77777777" w:rsidR="003E550F" w:rsidRPr="004C0FFF" w:rsidRDefault="003E550F" w:rsidP="00C102F3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14:paraId="0FD77706" w14:textId="77777777" w:rsidR="00777132" w:rsidRDefault="00735CA6" w:rsidP="00777132">
      <w:pPr>
        <w:pStyle w:val="ttulo2"/>
        <w:rPr>
          <w:lang w:val="pt-BR"/>
        </w:rPr>
      </w:pPr>
      <w:r w:rsidRPr="00765FD8">
        <w:rPr>
          <w:highlight w:val="green"/>
          <w:lang w:val="pt-BR"/>
        </w:rPr>
        <w:t xml:space="preserve">2 </w:t>
      </w:r>
      <w:r w:rsidR="00777132" w:rsidRPr="00765FD8">
        <w:rPr>
          <w:highlight w:val="green"/>
          <w:lang w:val="pt-BR"/>
        </w:rPr>
        <w:t>– Exercício (Novo recurso)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C52B42" w14:paraId="17CE3EC6" w14:textId="77777777" w:rsidTr="00C10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7FDE25E" w14:textId="77777777" w:rsidR="00777132" w:rsidRPr="004C0FFF" w:rsidRDefault="00777132" w:rsidP="00C102F3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4968F397" wp14:editId="5A55B2DB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1E20B09" w14:textId="77777777" w:rsidR="00777132" w:rsidRPr="004C0FFF" w:rsidRDefault="00777132" w:rsidP="00C102F3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14:paraId="5E4AF7FC" w14:textId="77777777"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14:paraId="7D187860" w14:textId="77777777"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14:paraId="2ECF086A" w14:textId="77777777"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14:paraId="5782A8FE" w14:textId="77777777" w:rsidR="005353DF" w:rsidRDefault="00735CA6" w:rsidP="005353DF">
      <w:pPr>
        <w:pStyle w:val="ttulo2"/>
        <w:rPr>
          <w:lang w:val="pt-BR"/>
        </w:rPr>
      </w:pPr>
      <w:r w:rsidRPr="00C52B42">
        <w:rPr>
          <w:highlight w:val="green"/>
          <w:lang w:val="pt-BR"/>
        </w:rPr>
        <w:lastRenderedPageBreak/>
        <w:t xml:space="preserve">3 </w:t>
      </w:r>
      <w:r w:rsidR="005353DF" w:rsidRPr="00C52B42">
        <w:rPr>
          <w:highlight w:val="green"/>
          <w:lang w:val="pt-BR"/>
        </w:rPr>
        <w:t>– Exercício (Novo recurso)</w:t>
      </w:r>
    </w:p>
    <w:p w14:paraId="4A99F3FC" w14:textId="77777777"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14:paraId="0F31F0FA" w14:textId="77777777"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14:paraId="09F665EA" w14:textId="77777777"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14:paraId="4CB0733C" w14:textId="77777777" w:rsidR="00365F60" w:rsidRDefault="00CE3780" w:rsidP="00365F60">
      <w:pPr>
        <w:pStyle w:val="ttulo2"/>
        <w:rPr>
          <w:lang w:val="pt-BR"/>
        </w:rPr>
      </w:pPr>
      <w:r w:rsidRPr="00C102F3">
        <w:rPr>
          <w:highlight w:val="green"/>
          <w:lang w:val="pt-BR"/>
        </w:rPr>
        <w:t xml:space="preserve">4 </w:t>
      </w:r>
      <w:r w:rsidR="00365F60" w:rsidRPr="00C102F3">
        <w:rPr>
          <w:highlight w:val="green"/>
          <w:lang w:val="pt-BR"/>
        </w:rPr>
        <w:t>– Exercício (Novo recurso)</w:t>
      </w:r>
    </w:p>
    <w:p w14:paraId="2841AB9A" w14:textId="77777777" w:rsidR="00365F60" w:rsidRDefault="00365F60" w:rsidP="00777132">
      <w:pPr>
        <w:rPr>
          <w:lang w:val="pt-BR"/>
        </w:rPr>
      </w:pPr>
      <w:r>
        <w:rPr>
          <w:lang w:val="pt-BR"/>
        </w:rPr>
        <w:t xml:space="preserve">Desenvolver uma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procedure para ser utilizada por outros sistemas, o objetivo dessa procedure é devolver a seguinte estrutura:</w:t>
      </w:r>
    </w:p>
    <w:p w14:paraId="7A60EE83" w14:textId="77777777"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14:paraId="73AB00F0" w14:textId="77777777" w:rsidR="00365F60" w:rsidRPr="00777132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14:paraId="024FE004" w14:textId="77777777" w:rsidR="00FD1C7A" w:rsidRDefault="00CE3780" w:rsidP="00FD1C7A">
      <w:pPr>
        <w:pStyle w:val="ttulo2"/>
        <w:rPr>
          <w:lang w:val="pt-BR"/>
        </w:rPr>
      </w:pPr>
      <w:r w:rsidRPr="00144CAF">
        <w:rPr>
          <w:highlight w:val="green"/>
          <w:lang w:val="pt-BR"/>
        </w:rPr>
        <w:t xml:space="preserve">5 </w:t>
      </w:r>
      <w:r w:rsidR="00FD1C7A" w:rsidRPr="00144CAF">
        <w:rPr>
          <w:highlight w:val="green"/>
          <w:lang w:val="pt-BR"/>
        </w:rPr>
        <w:t>– Exercício (Correção de BUG)</w:t>
      </w:r>
    </w:p>
    <w:p w14:paraId="4D51B16D" w14:textId="77777777"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14:paraId="52107060" w14:textId="77777777"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 w:rsidRPr="0022594D">
        <w:rPr>
          <w:highlight w:val="green"/>
          <w:lang w:val="pt-BR"/>
        </w:rPr>
        <w:t xml:space="preserve">6 </w:t>
      </w:r>
      <w:r w:rsidRPr="0022594D">
        <w:rPr>
          <w:highlight w:val="green"/>
          <w:lang w:val="pt-BR"/>
        </w:rPr>
        <w:t>– Exercício (Correção de BUG)</w:t>
      </w:r>
    </w:p>
    <w:p w14:paraId="5BB3F22F" w14:textId="77777777"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14:paraId="215ED0B7" w14:textId="28F23964"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14:paraId="55AE0767" w14:textId="60EC1EC2" w:rsidR="00144CAF" w:rsidRDefault="00144CAF" w:rsidP="00FD1C7A">
      <w:pPr>
        <w:rPr>
          <w:lang w:val="pt-BR"/>
        </w:rPr>
      </w:pPr>
      <w:r>
        <w:rPr>
          <w:lang w:val="pt-BR"/>
        </w:rPr>
        <w:t xml:space="preserve">R: </w:t>
      </w:r>
    </w:p>
    <w:p w14:paraId="5D64D17D" w14:textId="77ADA06D" w:rsidR="00144CAF" w:rsidRDefault="00144CAF" w:rsidP="00FD1C7A">
      <w:pPr>
        <w:rPr>
          <w:lang w:val="pt-BR"/>
        </w:rPr>
      </w:pPr>
      <w:r>
        <w:rPr>
          <w:lang w:val="pt-BR"/>
        </w:rPr>
        <w:t xml:space="preserve">- Adicionar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combobox</w:t>
      </w:r>
      <w:proofErr w:type="spellEnd"/>
      <w:r>
        <w:rPr>
          <w:lang w:val="pt-BR"/>
        </w:rPr>
        <w:t xml:space="preserve"> com os estados para que o usuário não escolha estados inválidos.</w:t>
      </w:r>
    </w:p>
    <w:p w14:paraId="5AF05C9F" w14:textId="40F99BFE" w:rsidR="00A942D4" w:rsidRDefault="00A942D4" w:rsidP="00FD1C7A">
      <w:pPr>
        <w:rPr>
          <w:lang w:val="pt-BR"/>
        </w:rPr>
      </w:pPr>
      <w:r>
        <w:rPr>
          <w:lang w:val="pt-BR"/>
        </w:rPr>
        <w:t xml:space="preserve">- </w:t>
      </w:r>
      <w:r w:rsidR="000F1628">
        <w:rPr>
          <w:lang w:val="pt-BR"/>
        </w:rPr>
        <w:t>Iniciar</w:t>
      </w:r>
      <w:r w:rsidR="00AC5A0D">
        <w:rPr>
          <w:lang w:val="pt-BR"/>
        </w:rPr>
        <w:t xml:space="preserve"> </w:t>
      </w:r>
      <w:r w:rsidR="000F1628">
        <w:rPr>
          <w:lang w:val="pt-BR"/>
        </w:rPr>
        <w:t xml:space="preserve">valores </w:t>
      </w:r>
      <w:r w:rsidR="00AC5A0D">
        <w:rPr>
          <w:lang w:val="pt-BR"/>
        </w:rPr>
        <w:t>booleano</w:t>
      </w:r>
      <w:r w:rsidR="000F1628">
        <w:rPr>
          <w:lang w:val="pt-BR"/>
        </w:rPr>
        <w:t>s</w:t>
      </w:r>
      <w:r w:rsidR="00AC5A0D">
        <w:rPr>
          <w:lang w:val="pt-BR"/>
        </w:rPr>
        <w:t xml:space="preserve"> como false </w:t>
      </w:r>
      <w:r w:rsidR="000F1628">
        <w:rPr>
          <w:lang w:val="pt-BR"/>
        </w:rPr>
        <w:t xml:space="preserve">para os valores que não foram clicados </w:t>
      </w:r>
      <w:proofErr w:type="spellStart"/>
      <w:r w:rsidR="000F1628">
        <w:rPr>
          <w:lang w:val="pt-BR"/>
        </w:rPr>
        <w:t>na</w:t>
      </w:r>
      <w:proofErr w:type="spellEnd"/>
      <w:r w:rsidR="000F1628">
        <w:rPr>
          <w:lang w:val="pt-BR"/>
        </w:rPr>
        <w:t xml:space="preserve"> grid.</w:t>
      </w:r>
    </w:p>
    <w:p w14:paraId="4FCCA9C9" w14:textId="42E225C8" w:rsidR="00AC5A0D" w:rsidRDefault="00AC5A0D" w:rsidP="00FD1C7A">
      <w:pPr>
        <w:rPr>
          <w:lang w:val="pt-BR"/>
        </w:rPr>
      </w:pPr>
      <w:r>
        <w:rPr>
          <w:lang w:val="pt-BR"/>
        </w:rPr>
        <w:t>- Vali</w:t>
      </w:r>
      <w:r w:rsidR="000F1628">
        <w:rPr>
          <w:lang w:val="pt-BR"/>
        </w:rPr>
        <w:t>dar de campo valor é um campo numérico na grid.</w:t>
      </w:r>
    </w:p>
    <w:p w14:paraId="78D04C09" w14:textId="30B8CF01" w:rsidR="000F1628" w:rsidRDefault="000F1628" w:rsidP="00FD1C7A">
      <w:pPr>
        <w:rPr>
          <w:lang w:val="pt-BR"/>
        </w:rPr>
      </w:pPr>
      <w:r>
        <w:rPr>
          <w:lang w:val="pt-BR"/>
        </w:rPr>
        <w:t>- Validar nome do cliente</w:t>
      </w:r>
      <w:r w:rsidR="0022594D">
        <w:rPr>
          <w:lang w:val="pt-BR"/>
        </w:rPr>
        <w:t>.</w:t>
      </w:r>
    </w:p>
    <w:p w14:paraId="48D82788" w14:textId="2135B060" w:rsidR="000F1628" w:rsidRDefault="000F1628" w:rsidP="00FD1C7A">
      <w:pPr>
        <w:rPr>
          <w:lang w:val="pt-BR"/>
        </w:rPr>
      </w:pPr>
      <w:r>
        <w:rPr>
          <w:lang w:val="pt-BR"/>
        </w:rPr>
        <w:t xml:space="preserve">- Colocar cursor </w:t>
      </w:r>
      <w:proofErr w:type="spellStart"/>
      <w:r>
        <w:rPr>
          <w:lang w:val="pt-BR"/>
        </w:rPr>
        <w:t>waiting</w:t>
      </w:r>
      <w:proofErr w:type="spellEnd"/>
      <w:r w:rsidR="0022594D">
        <w:rPr>
          <w:lang w:val="pt-BR"/>
        </w:rPr>
        <w:t>.</w:t>
      </w:r>
    </w:p>
    <w:p w14:paraId="23BC0800" w14:textId="6EE57BF7" w:rsidR="005C4A46" w:rsidRDefault="005C4A46" w:rsidP="00FD1C7A">
      <w:pPr>
        <w:rPr>
          <w:lang w:val="pt-BR"/>
        </w:rPr>
      </w:pPr>
      <w:r>
        <w:rPr>
          <w:lang w:val="pt-BR"/>
        </w:rPr>
        <w:t>- Colocar botão deletar na grid de pedidos para deletar caso necessário.</w:t>
      </w:r>
    </w:p>
    <w:p w14:paraId="4D79B593" w14:textId="77777777"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 w:rsidRPr="005A1B15">
        <w:rPr>
          <w:highlight w:val="green"/>
          <w:lang w:val="pt-BR"/>
        </w:rPr>
        <w:t xml:space="preserve">7 </w:t>
      </w:r>
      <w:r w:rsidRPr="005A1B15">
        <w:rPr>
          <w:highlight w:val="green"/>
          <w:lang w:val="pt-BR"/>
        </w:rPr>
        <w:t>– Exercício (</w:t>
      </w:r>
      <w:r w:rsidRPr="005A1B15">
        <w:rPr>
          <w:highlight w:val="green"/>
          <w:u w:val="single"/>
          <w:lang w:val="pt-BR"/>
        </w:rPr>
        <w:t>Novo</w:t>
      </w:r>
      <w:r w:rsidRPr="005A1B15">
        <w:rPr>
          <w:highlight w:val="green"/>
          <w:lang w:val="pt-BR"/>
        </w:rPr>
        <w:t xml:space="preserve"> recurso)</w:t>
      </w:r>
    </w:p>
    <w:p w14:paraId="5137B1FA" w14:textId="77777777" w:rsidR="00FD1C7A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C52B42" w14:paraId="38B7A165" w14:textId="77777777" w:rsidTr="00C10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0B39B09" w14:textId="77777777" w:rsidR="00326966" w:rsidRPr="004C0FFF" w:rsidRDefault="00326966" w:rsidP="00C102F3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4BB74F2" wp14:editId="46822548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54F9297" w14:textId="77777777"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14:paraId="77B760CD" w14:textId="77777777"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 w:rsidRPr="00D3101A">
        <w:rPr>
          <w:highlight w:val="green"/>
          <w:lang w:val="pt-BR"/>
        </w:rPr>
        <w:t xml:space="preserve">8 </w:t>
      </w:r>
      <w:r w:rsidRPr="00D3101A">
        <w:rPr>
          <w:highlight w:val="green"/>
          <w:lang w:val="pt-BR"/>
        </w:rPr>
        <w:t>– Exercício (Melhoria técnica)</w:t>
      </w:r>
    </w:p>
    <w:p w14:paraId="510992C1" w14:textId="77777777"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C52B42" w14:paraId="58AE9F1C" w14:textId="77777777" w:rsidTr="00C10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74FE0BC" w14:textId="77777777" w:rsidR="00E875D6" w:rsidRPr="004C0FFF" w:rsidRDefault="00E875D6" w:rsidP="00C102F3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w:lastRenderedPageBreak/>
              <mc:AlternateContent>
                <mc:Choice Requires="wpg">
                  <w:drawing>
                    <wp:inline distT="0" distB="0" distL="0" distR="0" wp14:anchorId="09DD0BEF" wp14:editId="001F7BF6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E6D7858" w14:textId="77777777" w:rsidR="00E875D6" w:rsidRPr="004C0FFF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</w:p>
        </w:tc>
      </w:tr>
    </w:tbl>
    <w:p w14:paraId="3E1AD887" w14:textId="77777777"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 w:rsidRPr="00667DE3">
        <w:rPr>
          <w:highlight w:val="green"/>
          <w:lang w:val="pt-BR"/>
        </w:rPr>
        <w:t xml:space="preserve">9 </w:t>
      </w:r>
      <w:r w:rsidRPr="00667DE3">
        <w:rPr>
          <w:highlight w:val="green"/>
          <w:lang w:val="pt-BR"/>
        </w:rPr>
        <w:t>– Exercício (Melhoria técnica)</w:t>
      </w:r>
    </w:p>
    <w:p w14:paraId="26F18757" w14:textId="77777777"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14:paraId="1AE1D559" w14:textId="77777777"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 w:rsidRPr="00D32AFD">
        <w:rPr>
          <w:highlight w:val="green"/>
          <w:lang w:val="pt-BR"/>
        </w:rPr>
        <w:t xml:space="preserve">10 </w:t>
      </w:r>
      <w:r w:rsidRPr="00D32AFD">
        <w:rPr>
          <w:highlight w:val="green"/>
          <w:lang w:val="pt-BR"/>
        </w:rPr>
        <w:t>– Exercício (Analise)</w:t>
      </w:r>
    </w:p>
    <w:p w14:paraId="64C26868" w14:textId="0478D200"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p w14:paraId="00E764D3" w14:textId="00F8CB72" w:rsidR="00D32AFD" w:rsidRDefault="00D32AFD" w:rsidP="00FD1C7A">
      <w:pPr>
        <w:rPr>
          <w:lang w:val="pt-BR"/>
        </w:rPr>
      </w:pPr>
      <w:r>
        <w:rPr>
          <w:lang w:val="pt-BR"/>
        </w:rPr>
        <w:t xml:space="preserve">R: </w:t>
      </w:r>
    </w:p>
    <w:p w14:paraId="63A1723C" w14:textId="2EAF9272" w:rsidR="0042473C" w:rsidRDefault="0042473C" w:rsidP="00FD1C7A">
      <w:pPr>
        <w:rPr>
          <w:lang w:val="pt-BR"/>
        </w:rPr>
      </w:pPr>
      <w:r>
        <w:rPr>
          <w:lang w:val="pt-BR"/>
        </w:rPr>
        <w:t>O objetivo da tela foi gerar uma nota fiscal(</w:t>
      </w:r>
      <w:proofErr w:type="spellStart"/>
      <w:r>
        <w:rPr>
          <w:lang w:val="pt-BR"/>
        </w:rPr>
        <w:t>xml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>) com o nome do cliente e os devidos impostos e descontos de produtos conforme o estado.</w:t>
      </w:r>
    </w:p>
    <w:p w14:paraId="27CA90B6" w14:textId="09E8A3D8" w:rsidR="0042473C" w:rsidRPr="0042473C" w:rsidRDefault="0042473C" w:rsidP="0042473C">
      <w:pPr>
        <w:rPr>
          <w:lang w:val="pt-BR"/>
        </w:rPr>
      </w:pPr>
      <w:r>
        <w:rPr>
          <w:lang w:val="pt-BR"/>
        </w:rPr>
        <w:t>Foram ajustados ou adicionados alguns itens abaixo:</w:t>
      </w:r>
      <w:r>
        <w:rPr>
          <w:lang w:val="pt-BR"/>
        </w:rPr>
        <w:br/>
      </w:r>
      <w:r>
        <w:rPr>
          <w:lang w:val="pt-BR"/>
        </w:rPr>
        <w:br/>
      </w:r>
      <w:r w:rsidRPr="0042473C">
        <w:rPr>
          <w:lang w:val="pt-BR"/>
        </w:rPr>
        <w:t>Erro</w:t>
      </w:r>
      <w:r>
        <w:rPr>
          <w:lang w:val="pt-BR"/>
        </w:rPr>
        <w:t>s</w:t>
      </w:r>
      <w:r w:rsidRPr="0042473C">
        <w:rPr>
          <w:lang w:val="pt-BR"/>
        </w:rPr>
        <w:t xml:space="preserve"> nas classes</w:t>
      </w:r>
    </w:p>
    <w:p w14:paraId="211E5E0D" w14:textId="418BA058" w:rsidR="0042473C" w:rsidRPr="0042473C" w:rsidRDefault="0042473C" w:rsidP="0042473C">
      <w:pPr>
        <w:rPr>
          <w:lang w:val="pt-BR"/>
        </w:rPr>
      </w:pPr>
      <w:r w:rsidRPr="0042473C">
        <w:rPr>
          <w:lang w:val="pt-BR"/>
        </w:rPr>
        <w:t xml:space="preserve"> - </w:t>
      </w:r>
      <w:r>
        <w:rPr>
          <w:lang w:val="pt-BR"/>
        </w:rPr>
        <w:t>A</w:t>
      </w:r>
      <w:r w:rsidRPr="0042473C">
        <w:rPr>
          <w:lang w:val="pt-BR"/>
        </w:rPr>
        <w:t xml:space="preserve">o emitir nota </w:t>
      </w:r>
      <w:r>
        <w:rPr>
          <w:lang w:val="pt-BR"/>
        </w:rPr>
        <w:t xml:space="preserve">fiscal, </w:t>
      </w:r>
      <w:r w:rsidRPr="0042473C">
        <w:rPr>
          <w:lang w:val="pt-BR"/>
        </w:rPr>
        <w:t>precisa</w:t>
      </w:r>
      <w:r>
        <w:rPr>
          <w:lang w:val="pt-BR"/>
        </w:rPr>
        <w:t>va</w:t>
      </w:r>
      <w:r w:rsidRPr="0042473C">
        <w:rPr>
          <w:lang w:val="pt-BR"/>
        </w:rPr>
        <w:t xml:space="preserve"> adicionar os itens da nota a </w:t>
      </w:r>
      <w:r>
        <w:rPr>
          <w:lang w:val="pt-BR"/>
        </w:rPr>
        <w:t xml:space="preserve">uma </w:t>
      </w:r>
      <w:r w:rsidRPr="0042473C">
        <w:rPr>
          <w:lang w:val="pt-BR"/>
        </w:rPr>
        <w:t>lista.</w:t>
      </w:r>
      <w:r w:rsidRPr="0042473C">
        <w:rPr>
          <w:lang w:val="pt-BR"/>
        </w:rPr>
        <w:tab/>
        <w:t xml:space="preserve"> </w:t>
      </w:r>
    </w:p>
    <w:p w14:paraId="250ADA96" w14:textId="127C761E" w:rsidR="0042473C" w:rsidRPr="0042473C" w:rsidRDefault="0042473C" w:rsidP="0042473C">
      <w:pPr>
        <w:rPr>
          <w:lang w:val="pt-BR"/>
        </w:rPr>
      </w:pPr>
      <w:r w:rsidRPr="0042473C">
        <w:rPr>
          <w:lang w:val="pt-BR"/>
        </w:rPr>
        <w:t xml:space="preserve"> - </w:t>
      </w:r>
      <w:r>
        <w:rPr>
          <w:lang w:val="pt-BR"/>
        </w:rPr>
        <w:t xml:space="preserve">Na classe </w:t>
      </w:r>
      <w:proofErr w:type="spellStart"/>
      <w:r w:rsidRPr="0042473C">
        <w:rPr>
          <w:lang w:val="pt-BR"/>
        </w:rPr>
        <w:t>FormImposto</w:t>
      </w:r>
      <w:proofErr w:type="spellEnd"/>
      <w:r w:rsidRPr="0042473C">
        <w:rPr>
          <w:lang w:val="pt-BR"/>
        </w:rPr>
        <w:t xml:space="preserve">, </w:t>
      </w:r>
      <w:r>
        <w:rPr>
          <w:lang w:val="pt-BR"/>
        </w:rPr>
        <w:t>precisa</w:t>
      </w:r>
      <w:r w:rsidR="00B04C3C">
        <w:rPr>
          <w:lang w:val="pt-BR"/>
        </w:rPr>
        <w:t>va</w:t>
      </w:r>
      <w:r>
        <w:rPr>
          <w:lang w:val="pt-BR"/>
        </w:rPr>
        <w:t xml:space="preserve"> </w:t>
      </w:r>
      <w:r w:rsidRPr="0042473C">
        <w:rPr>
          <w:lang w:val="pt-BR"/>
        </w:rPr>
        <w:t>inicializar sempre o pedido quando for Gerar Nota Fiscal</w:t>
      </w:r>
      <w:r>
        <w:rPr>
          <w:lang w:val="pt-BR"/>
        </w:rPr>
        <w:t>.</w:t>
      </w:r>
    </w:p>
    <w:p w14:paraId="2C70795F" w14:textId="41082A0F" w:rsidR="0042473C" w:rsidRPr="0042473C" w:rsidRDefault="0042473C" w:rsidP="0042473C">
      <w:pPr>
        <w:rPr>
          <w:lang w:val="pt-BR"/>
        </w:rPr>
      </w:pPr>
      <w:r w:rsidRPr="0042473C">
        <w:rPr>
          <w:lang w:val="pt-BR"/>
        </w:rPr>
        <w:t xml:space="preserve"> - </w:t>
      </w:r>
      <w:r>
        <w:rPr>
          <w:lang w:val="pt-BR"/>
        </w:rPr>
        <w:t>A g</w:t>
      </w:r>
      <w:r w:rsidRPr="0042473C">
        <w:rPr>
          <w:lang w:val="pt-BR"/>
        </w:rPr>
        <w:t>ravação</w:t>
      </w:r>
      <w:r w:rsidRPr="0042473C">
        <w:rPr>
          <w:lang w:val="pt-BR"/>
        </w:rPr>
        <w:t xml:space="preserve"> de origem e destino de estados est</w:t>
      </w:r>
      <w:r>
        <w:rPr>
          <w:lang w:val="pt-BR"/>
        </w:rPr>
        <w:t>avam</w:t>
      </w:r>
      <w:r w:rsidRPr="0042473C">
        <w:rPr>
          <w:lang w:val="pt-BR"/>
        </w:rPr>
        <w:t xml:space="preserve"> invertidos</w:t>
      </w:r>
      <w:r>
        <w:rPr>
          <w:lang w:val="pt-BR"/>
        </w:rPr>
        <w:t>.</w:t>
      </w:r>
    </w:p>
    <w:p w14:paraId="16CF102F" w14:textId="045ABAC2" w:rsidR="0042473C" w:rsidRPr="0042473C" w:rsidRDefault="0042473C" w:rsidP="0042473C">
      <w:pPr>
        <w:rPr>
          <w:lang w:val="pt-BR"/>
        </w:rPr>
      </w:pPr>
      <w:r w:rsidRPr="0042473C">
        <w:rPr>
          <w:lang w:val="pt-BR"/>
        </w:rPr>
        <w:t xml:space="preserve">- </w:t>
      </w:r>
      <w:r w:rsidR="00B04C3C">
        <w:rPr>
          <w:lang w:val="pt-BR"/>
        </w:rPr>
        <w:t>Foi criada</w:t>
      </w:r>
      <w:r w:rsidRPr="0042473C">
        <w:rPr>
          <w:lang w:val="pt-BR"/>
        </w:rPr>
        <w:t xml:space="preserve"> uma procedure no qual gera o </w:t>
      </w:r>
      <w:r w:rsidRPr="0042473C">
        <w:rPr>
          <w:lang w:val="pt-BR"/>
        </w:rPr>
        <w:t>próximo</w:t>
      </w:r>
      <w:r w:rsidRPr="0042473C">
        <w:rPr>
          <w:lang w:val="pt-BR"/>
        </w:rPr>
        <w:t xml:space="preserve"> valor</w:t>
      </w:r>
      <w:r w:rsidR="00B04C3C">
        <w:rPr>
          <w:lang w:val="pt-BR"/>
        </w:rPr>
        <w:t>/</w:t>
      </w:r>
      <w:r w:rsidR="00B04C3C" w:rsidRPr="0042473C">
        <w:rPr>
          <w:lang w:val="pt-BR"/>
        </w:rPr>
        <w:t>número</w:t>
      </w:r>
      <w:r w:rsidRPr="0042473C">
        <w:rPr>
          <w:lang w:val="pt-BR"/>
        </w:rPr>
        <w:t xml:space="preserve"> da nota</w:t>
      </w:r>
      <w:r w:rsidR="00B04C3C">
        <w:rPr>
          <w:lang w:val="pt-BR"/>
        </w:rPr>
        <w:t xml:space="preserve"> </w:t>
      </w:r>
      <w:r w:rsidRPr="0042473C">
        <w:rPr>
          <w:lang w:val="pt-BR"/>
        </w:rPr>
        <w:t>fiscal</w:t>
      </w:r>
    </w:p>
    <w:p w14:paraId="20ACA242" w14:textId="721F9497" w:rsidR="0042473C" w:rsidRPr="0042473C" w:rsidRDefault="0042473C" w:rsidP="0042473C">
      <w:pPr>
        <w:rPr>
          <w:lang w:val="pt-BR"/>
        </w:rPr>
      </w:pPr>
      <w:r w:rsidRPr="0042473C">
        <w:rPr>
          <w:lang w:val="pt-BR"/>
        </w:rPr>
        <w:t>Erro</w:t>
      </w:r>
      <w:r>
        <w:rPr>
          <w:lang w:val="pt-BR"/>
        </w:rPr>
        <w:t>s de</w:t>
      </w:r>
      <w:r w:rsidRPr="0042473C">
        <w:rPr>
          <w:lang w:val="pt-BR"/>
        </w:rPr>
        <w:t xml:space="preserve"> banco</w:t>
      </w:r>
    </w:p>
    <w:p w14:paraId="29FED933" w14:textId="249B5230" w:rsidR="0042473C" w:rsidRDefault="0042473C" w:rsidP="0042473C">
      <w:pPr>
        <w:rPr>
          <w:lang w:val="pt-BR"/>
        </w:rPr>
      </w:pPr>
      <w:r w:rsidRPr="0042473C">
        <w:rPr>
          <w:lang w:val="pt-BR"/>
        </w:rPr>
        <w:t xml:space="preserve">  - P_NOTA_FISCAL: Voltar Campo id para ter resultado</w:t>
      </w:r>
    </w:p>
    <w:p w14:paraId="73699A31" w14:textId="62B17712" w:rsidR="0042473C" w:rsidRDefault="0042473C" w:rsidP="0042473C">
      <w:pPr>
        <w:rPr>
          <w:lang w:val="pt-BR"/>
        </w:rPr>
      </w:pPr>
      <w:r>
        <w:rPr>
          <w:lang w:val="pt-BR"/>
        </w:rPr>
        <w:t>Erros de Tela:</w:t>
      </w:r>
      <w:r>
        <w:rPr>
          <w:lang w:val="pt-BR"/>
        </w:rPr>
        <w:br/>
        <w:t xml:space="preserve">  -  Conforme exercício 6.</w:t>
      </w:r>
    </w:p>
    <w:p w14:paraId="57BCEDBC" w14:textId="77777777" w:rsidR="00B04C3C" w:rsidRDefault="0042473C" w:rsidP="0042473C">
      <w:pPr>
        <w:rPr>
          <w:lang w:val="pt-BR"/>
        </w:rPr>
      </w:pPr>
      <w:r>
        <w:rPr>
          <w:lang w:val="pt-BR"/>
        </w:rPr>
        <w:t xml:space="preserve">Para exemplificar um conceito de design DDD, foram criados alguns projetos novos. </w:t>
      </w:r>
    </w:p>
    <w:p w14:paraId="6C328E40" w14:textId="38935351" w:rsidR="0042473C" w:rsidRDefault="00B04C3C" w:rsidP="0042473C">
      <w:pPr>
        <w:rPr>
          <w:lang w:val="pt-BR"/>
        </w:rPr>
      </w:pPr>
      <w:r>
        <w:rPr>
          <w:lang w:val="pt-BR"/>
        </w:rPr>
        <w:t>Está na l</w:t>
      </w:r>
      <w:r w:rsidR="0042473C">
        <w:rPr>
          <w:lang w:val="pt-BR"/>
        </w:rPr>
        <w:t xml:space="preserve">inha .net e não .net core pois já havia projetos criados como </w:t>
      </w:r>
      <w:proofErr w:type="spellStart"/>
      <w:r w:rsidR="0042473C">
        <w:rPr>
          <w:lang w:val="pt-BR"/>
        </w:rPr>
        <w:t>dot</w:t>
      </w:r>
      <w:proofErr w:type="spellEnd"/>
      <w:r w:rsidR="0042473C">
        <w:rPr>
          <w:lang w:val="pt-BR"/>
        </w:rPr>
        <w:t xml:space="preserve"> net framework 4.5.</w:t>
      </w:r>
    </w:p>
    <w:p w14:paraId="2D62415A" w14:textId="06F02EE9" w:rsidR="0042473C" w:rsidRDefault="0042473C" w:rsidP="0042473C">
      <w:pPr>
        <w:rPr>
          <w:lang w:val="pt-BR"/>
        </w:rPr>
      </w:pPr>
      <w:r>
        <w:rPr>
          <w:lang w:val="pt-BR"/>
        </w:rPr>
        <w:t xml:space="preserve">Foram criadas tabelas necessárias para tirar os inúmeros </w:t>
      </w:r>
      <w:proofErr w:type="spellStart"/>
      <w:r>
        <w:rPr>
          <w:lang w:val="pt-BR"/>
        </w:rPr>
        <w:t>IFs</w:t>
      </w:r>
      <w:proofErr w:type="spellEnd"/>
      <w:r>
        <w:rPr>
          <w:lang w:val="pt-BR"/>
        </w:rPr>
        <w:t xml:space="preserve"> que havia para o cálculo de alguns impostos.</w:t>
      </w:r>
    </w:p>
    <w:p w14:paraId="47444403" w14:textId="51EBB607" w:rsidR="00B04C3C" w:rsidRDefault="00B04C3C" w:rsidP="0042473C">
      <w:pPr>
        <w:rPr>
          <w:lang w:val="pt-BR"/>
        </w:rPr>
      </w:pPr>
      <w:r>
        <w:rPr>
          <w:lang w:val="pt-BR"/>
        </w:rPr>
        <w:t>Foram adicionado campos e procedures conforme solicitado nos exercícios.</w:t>
      </w:r>
    </w:p>
    <w:p w14:paraId="01C69509" w14:textId="4A3D24D5" w:rsidR="0042473C" w:rsidRDefault="0042473C" w:rsidP="0042473C">
      <w:pPr>
        <w:rPr>
          <w:lang w:val="pt-BR"/>
        </w:rPr>
      </w:pPr>
      <w:r>
        <w:rPr>
          <w:lang w:val="pt-BR"/>
        </w:rPr>
        <w:t xml:space="preserve">Foram criados projetos de testes para validar minhas </w:t>
      </w:r>
      <w:proofErr w:type="spellStart"/>
      <w:r>
        <w:rPr>
          <w:lang w:val="pt-BR"/>
        </w:rPr>
        <w:t>services</w:t>
      </w:r>
      <w:proofErr w:type="spellEnd"/>
      <w:r>
        <w:rPr>
          <w:lang w:val="pt-BR"/>
        </w:rPr>
        <w:t>.</w:t>
      </w:r>
    </w:p>
    <w:p w14:paraId="3300379F" w14:textId="7DA57B61" w:rsidR="0042473C" w:rsidRDefault="0042473C" w:rsidP="0042473C">
      <w:pPr>
        <w:rPr>
          <w:rFonts w:ascii="Consolas" w:hAnsi="Consolas" w:cs="Consolas"/>
          <w:color w:val="0000FF"/>
          <w:sz w:val="19"/>
          <w:szCs w:val="19"/>
          <w:lang w:val="pt-BR"/>
        </w:rPr>
      </w:pPr>
      <w:r>
        <w:rPr>
          <w:lang w:val="pt-BR"/>
        </w:rPr>
        <w:t xml:space="preserve">Foi criado no </w:t>
      </w:r>
      <w:proofErr w:type="spellStart"/>
      <w:r>
        <w:rPr>
          <w:lang w:val="pt-BR"/>
        </w:rPr>
        <w:t>app.config</w:t>
      </w:r>
      <w:proofErr w:type="spellEnd"/>
      <w:r>
        <w:rPr>
          <w:lang w:val="pt-BR"/>
        </w:rPr>
        <w:t xml:space="preserve"> do projeto </w:t>
      </w:r>
      <w:r w:rsidR="00B04C3C">
        <w:rPr>
          <w:lang w:val="pt-BR"/>
        </w:rPr>
        <w:t>uma setting</w:t>
      </w:r>
      <w:r>
        <w:rPr>
          <w:lang w:val="pt-BR"/>
        </w:rPr>
        <w:t xml:space="preserve"> com o caminho físico onde gera a nota fisca</w:t>
      </w:r>
      <w:r w:rsidR="00B04C3C">
        <w:rPr>
          <w:lang w:val="pt-BR"/>
        </w:rPr>
        <w:t>l</w:t>
      </w:r>
      <w:r>
        <w:rPr>
          <w:lang w:val="pt-BR"/>
        </w:rPr>
        <w:t xml:space="preserve">. A chave é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folder-infra-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notafiscal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pt-BR"/>
        </w:rPr>
        <w:t>.</w:t>
      </w:r>
    </w:p>
    <w:p w14:paraId="784E933D" w14:textId="2F1ADDF1" w:rsidR="00B04C3C" w:rsidRDefault="00B04C3C" w:rsidP="0042473C">
      <w:pPr>
        <w:rPr>
          <w:lang w:val="pt-BR"/>
        </w:rPr>
      </w:pPr>
      <w:r>
        <w:rPr>
          <w:lang w:val="pt-BR"/>
        </w:rPr>
        <w:t>A nota fiscal foi gerada em uma pasta via desrealização e gravação de arquivo.</w:t>
      </w:r>
    </w:p>
    <w:p w14:paraId="3D104733" w14:textId="0B285040" w:rsidR="0042473C" w:rsidRDefault="0042473C" w:rsidP="0042473C">
      <w:pPr>
        <w:rPr>
          <w:lang w:val="pt-BR"/>
        </w:rPr>
      </w:pPr>
      <w:r>
        <w:rPr>
          <w:lang w:val="pt-BR"/>
        </w:rPr>
        <w:t xml:space="preserve">Subi o projeto para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hub </w:t>
      </w:r>
      <w:r w:rsidRPr="0042473C">
        <w:rPr>
          <w:lang w:val="pt-BR"/>
        </w:rPr>
        <w:t>https://github.com/ascarelli/testnet</w:t>
      </w:r>
    </w:p>
    <w:p w14:paraId="73CC0F28" w14:textId="77777777" w:rsidR="0042473C" w:rsidRPr="0042473C" w:rsidRDefault="0042473C" w:rsidP="0042473C">
      <w:pPr>
        <w:rPr>
          <w:lang w:val="pt-BR"/>
        </w:rPr>
      </w:pPr>
    </w:p>
    <w:p w14:paraId="2091DCC8" w14:textId="49185BD3" w:rsidR="0042473C" w:rsidRDefault="0042473C" w:rsidP="0042473C">
      <w:pPr>
        <w:rPr>
          <w:lang w:val="pt-BR"/>
        </w:rPr>
      </w:pPr>
      <w:r w:rsidRPr="0042473C">
        <w:rPr>
          <w:lang w:val="pt-BR"/>
        </w:rPr>
        <w:t xml:space="preserve">  </w:t>
      </w:r>
    </w:p>
    <w:sectPr w:rsidR="0042473C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C7271" w14:textId="77777777" w:rsidR="001D5BE1" w:rsidRDefault="001D5BE1">
      <w:pPr>
        <w:spacing w:after="0" w:line="240" w:lineRule="auto"/>
      </w:pPr>
      <w:r>
        <w:separator/>
      </w:r>
    </w:p>
  </w:endnote>
  <w:endnote w:type="continuationSeparator" w:id="0">
    <w:p w14:paraId="54077215" w14:textId="77777777" w:rsidR="001D5BE1" w:rsidRDefault="001D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AF944" w14:textId="77777777" w:rsidR="001D5BE1" w:rsidRDefault="001D5BE1">
      <w:pPr>
        <w:spacing w:after="0" w:line="240" w:lineRule="auto"/>
      </w:pPr>
      <w:r>
        <w:separator/>
      </w:r>
    </w:p>
  </w:footnote>
  <w:footnote w:type="continuationSeparator" w:id="0">
    <w:p w14:paraId="65309B79" w14:textId="77777777" w:rsidR="001D5BE1" w:rsidRDefault="001D5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E8627" w14:textId="77777777" w:rsidR="00C102F3" w:rsidRDefault="00C102F3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C6C33A" wp14:editId="1B3C3F12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4C5573" w14:textId="77777777" w:rsidR="00C102F3" w:rsidRPr="004C0FFF" w:rsidRDefault="00C102F3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1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C6C33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714C5573" w14:textId="77777777" w:rsidR="00C102F3" w:rsidRPr="004C0FFF" w:rsidRDefault="00C102F3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1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3F"/>
    <w:rsid w:val="000509EB"/>
    <w:rsid w:val="000E7B3F"/>
    <w:rsid w:val="000F1628"/>
    <w:rsid w:val="00144CAF"/>
    <w:rsid w:val="001D5BE1"/>
    <w:rsid w:val="001F3118"/>
    <w:rsid w:val="002137BE"/>
    <w:rsid w:val="0022594D"/>
    <w:rsid w:val="00305142"/>
    <w:rsid w:val="00307E76"/>
    <w:rsid w:val="003123B0"/>
    <w:rsid w:val="00326966"/>
    <w:rsid w:val="00365F60"/>
    <w:rsid w:val="003752B0"/>
    <w:rsid w:val="003D0F83"/>
    <w:rsid w:val="003E550F"/>
    <w:rsid w:val="0042473C"/>
    <w:rsid w:val="0045381E"/>
    <w:rsid w:val="004572C2"/>
    <w:rsid w:val="004C0FFF"/>
    <w:rsid w:val="005176C2"/>
    <w:rsid w:val="00533090"/>
    <w:rsid w:val="005353DF"/>
    <w:rsid w:val="00565C43"/>
    <w:rsid w:val="005A1B15"/>
    <w:rsid w:val="005C4A46"/>
    <w:rsid w:val="00626536"/>
    <w:rsid w:val="00667DE3"/>
    <w:rsid w:val="006C4D35"/>
    <w:rsid w:val="006D5C70"/>
    <w:rsid w:val="00735CA6"/>
    <w:rsid w:val="00765FD8"/>
    <w:rsid w:val="00777132"/>
    <w:rsid w:val="00853626"/>
    <w:rsid w:val="008B4D3F"/>
    <w:rsid w:val="00906F1F"/>
    <w:rsid w:val="00925D51"/>
    <w:rsid w:val="00A942D4"/>
    <w:rsid w:val="00AC5A0D"/>
    <w:rsid w:val="00AC5B38"/>
    <w:rsid w:val="00B04C3C"/>
    <w:rsid w:val="00B52583"/>
    <w:rsid w:val="00B75405"/>
    <w:rsid w:val="00BD2FD5"/>
    <w:rsid w:val="00BE7EF8"/>
    <w:rsid w:val="00C00E18"/>
    <w:rsid w:val="00C102F3"/>
    <w:rsid w:val="00C2285A"/>
    <w:rsid w:val="00C52B42"/>
    <w:rsid w:val="00C65186"/>
    <w:rsid w:val="00CB402C"/>
    <w:rsid w:val="00CE3780"/>
    <w:rsid w:val="00D3101A"/>
    <w:rsid w:val="00D32AFD"/>
    <w:rsid w:val="00D76F71"/>
    <w:rsid w:val="00E0177D"/>
    <w:rsid w:val="00E875D6"/>
    <w:rsid w:val="00F104B9"/>
    <w:rsid w:val="00F143C6"/>
    <w:rsid w:val="00F841DE"/>
    <w:rsid w:val="00F91264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82E38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1CDB7B6-3500-4C2D-878A-1D4E5FA737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7478</TotalTime>
  <Pages>3</Pages>
  <Words>860</Words>
  <Characters>4644</Characters>
  <Application>Microsoft Office Word</Application>
  <DocSecurity>0</DocSecurity>
  <Lines>38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Allan Scarelli</cp:lastModifiedBy>
  <cp:revision>40</cp:revision>
  <dcterms:created xsi:type="dcterms:W3CDTF">2015-07-24T11:22:00Z</dcterms:created>
  <dcterms:modified xsi:type="dcterms:W3CDTF">2020-12-28T18:49:00Z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